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CF" w:rsidRDefault="007336CF">
      <w:r>
        <w:t>Storyline (grob)</w:t>
      </w:r>
    </w:p>
    <w:p w:rsidR="00DE722A" w:rsidRDefault="007336CF">
      <w:r>
        <w:t>Hot Spot Analyse essentiell Tool für explorative Analyse</w:t>
      </w:r>
    </w:p>
    <w:p w:rsidR="007336CF" w:rsidRDefault="007336CF">
      <w:r>
        <w:t>Wichtigkeit gerade auch im Kontext BigData in Bereichen wie z.B. ACM GisCUP 2016 gezeigt</w:t>
      </w:r>
    </w:p>
    <w:p w:rsidR="007336CF" w:rsidRDefault="007336CF">
      <w:r>
        <w:t xml:space="preserve">Aber oft unklar, was passende Parametrisierung </w:t>
      </w:r>
      <w:r>
        <w:sym w:font="Wingdings" w:char="F0E0"/>
      </w:r>
      <w:r>
        <w:t xml:space="preserve"> Vor allem bei großen Datenmengen und unzureichend Kontext und Hintergrundinformationen</w:t>
      </w:r>
    </w:p>
    <w:p w:rsidR="007336CF" w:rsidRDefault="007336CF">
      <w:r>
        <w:t xml:space="preserve">Es wir </w:t>
      </w:r>
      <w:r w:rsidR="004F1639">
        <w:t>M</w:t>
      </w:r>
      <w:r>
        <w:t xml:space="preserve">ethodik benötigt für </w:t>
      </w:r>
    </w:p>
    <w:p w:rsidR="007336CF" w:rsidRDefault="004F1639" w:rsidP="007336CF">
      <w:pPr>
        <w:pStyle w:val="Listenabsatz"/>
        <w:numPr>
          <w:ilvl w:val="0"/>
          <w:numId w:val="1"/>
        </w:numPr>
      </w:pPr>
      <w:r>
        <w:t>Schnelle Neuberechnung/Vermeidung von Neuberechnung bei unterschiedlicher Zoomstufe/Änderung Referenzareal</w:t>
      </w:r>
    </w:p>
    <w:p w:rsidR="004F1639" w:rsidRDefault="004F1639" w:rsidP="007336CF">
      <w:pPr>
        <w:pStyle w:val="Listenabsatz"/>
        <w:numPr>
          <w:ilvl w:val="0"/>
          <w:numId w:val="1"/>
        </w:numPr>
      </w:pPr>
      <w:r>
        <w:t>Automatische Quantifizierung und Vergleich zwischen verschiedenen Parametrisierungen</w:t>
      </w:r>
    </w:p>
    <w:p w:rsidR="004F1639" w:rsidRDefault="004F1639" w:rsidP="004F1639">
      <w:r>
        <w:t>Bestehende visuelle Ansätze zum Vergleich sind unzureichend bzw aufgrund der Datenmenge und der möglichen Parametrisierungen zu zeitintensiv</w:t>
      </w:r>
    </w:p>
    <w:p w:rsidR="009F3393" w:rsidRDefault="009F3393" w:rsidP="004F1639">
      <w:r>
        <w:t>(Aus Diskussion René):</w:t>
      </w:r>
    </w:p>
    <w:p w:rsidR="009F3393" w:rsidRDefault="009F3393" w:rsidP="004F1639">
      <w:r>
        <w:t xml:space="preserve">Aber: Ist ein Konzept von Stabilität hilfreich? Was sind Bedingungen und Umfelder, in denen dies benötigt wird und anwendbar ist? </w:t>
      </w:r>
    </w:p>
    <w:p w:rsidR="009F3393" w:rsidRDefault="009F3393" w:rsidP="004F1639">
      <w:r>
        <w:t>Bisher vor allem nutzbar bei mangelnden Hintergrundinformationen und bei kontinuierlichen Messungen wie Temperatur, Taxidaten</w:t>
      </w:r>
    </w:p>
    <w:p w:rsidR="009F3393" w:rsidRDefault="009F3393" w:rsidP="004F1639">
      <w:r>
        <w:t>ToDo René: Den teil hinzufügen, den ich hier vergessen hab ^^</w:t>
      </w:r>
    </w:p>
    <w:p w:rsidR="009F3393" w:rsidRDefault="009F3393" w:rsidP="004F1639"/>
    <w:p w:rsidR="009F3393" w:rsidRDefault="009F3393" w:rsidP="004F1639"/>
    <w:p w:rsidR="00AF76F5" w:rsidRDefault="00AF76F5" w:rsidP="004F1639">
      <w:r>
        <w:t>Dann potentiell Verweis auf Arbeiten aus BigGIS und Diskussion mit René</w:t>
      </w:r>
    </w:p>
    <w:p w:rsidR="00AF76F5" w:rsidRDefault="00AF76F5" w:rsidP="004F1639">
      <w:r>
        <w:t>Offen: Positionspapier oder Vision Statement; alternativ seehr früh WiP</w:t>
      </w:r>
    </w:p>
    <w:p w:rsidR="00BB2AEB" w:rsidRDefault="00BB2AEB" w:rsidP="004F1639">
      <w:r>
        <w:t>Idee Autorenliste (ohne Reihenfolge): René Westerholt, Viliam Simko</w:t>
      </w:r>
      <w:r w:rsidR="008F459C">
        <w:t xml:space="preserve"> (Co-Author für SoH und co-Betreuer vom Marc)</w:t>
      </w:r>
      <w:bookmarkStart w:id="0" w:name="_GoBack"/>
      <w:bookmarkEnd w:id="0"/>
      <w:r>
        <w:t>, Marc Gassenschmidt</w:t>
      </w:r>
      <w:r w:rsidR="008F459C">
        <w:t xml:space="preserve"> (ehemaliger Masterand)</w:t>
      </w:r>
      <w:r>
        <w:t>, Franz-Benjamin (relevant für ihn?), Alex Zipf</w:t>
      </w:r>
      <w:r w:rsidR="00967FC4">
        <w:t>, Julian Bruns (Ich ;) )</w:t>
      </w:r>
    </w:p>
    <w:sectPr w:rsidR="00BB2A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06C42"/>
    <w:multiLevelType w:val="hybridMultilevel"/>
    <w:tmpl w:val="20CEC252"/>
    <w:lvl w:ilvl="0" w:tplc="AA2E146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F3"/>
    <w:rsid w:val="002A4161"/>
    <w:rsid w:val="004F1639"/>
    <w:rsid w:val="007336CF"/>
    <w:rsid w:val="008F459C"/>
    <w:rsid w:val="00967FC4"/>
    <w:rsid w:val="009F3393"/>
    <w:rsid w:val="009F4FDD"/>
    <w:rsid w:val="00AF76F5"/>
    <w:rsid w:val="00BB2AEB"/>
    <w:rsid w:val="00DC1DAF"/>
    <w:rsid w:val="00E2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CB64"/>
  <w15:chartTrackingRefBased/>
  <w15:docId w15:val="{8E795035-0372-41CB-8A6C-D55CB15A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3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E2DBB68A</Template>
  <TotalTime>0</TotalTime>
  <Pages>1</Pages>
  <Words>188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Bruns, Julian</dc:creator>
  <cp:keywords/>
  <dc:description/>
  <cp:lastModifiedBy>Bruns, Julian</cp:lastModifiedBy>
  <cp:revision>9</cp:revision>
  <dcterms:created xsi:type="dcterms:W3CDTF">2018-05-15T15:43:00Z</dcterms:created>
  <dcterms:modified xsi:type="dcterms:W3CDTF">2018-05-15T15:54:00Z</dcterms:modified>
</cp:coreProperties>
</file>